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葛宇,南京大学软件学院软件工程系16级学生.擅长java开发,熟悉html,css,js,python,c/c++等语言,对linux系统以及virtualbox能够熟悉使用,区块链有一定的了解.获得过人民币奖学金.在项目中主要负责后端的开发.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 Yu, Nanjing University Software Engineering Department of software engineering department 16 students. He is good at Java development, familiar with HTML, CSS, JS, python, c/c++ and other languages, the Linux system and VirtualBox. Besides, He has a certain understanding of block chain. He won the RMB scholarship befor. In the project, he is responsible for the development of the back end.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05366"/>
    <w:rsid w:val="0A7279E5"/>
    <w:rsid w:val="6BE0536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2018-08-03T12:14:00Z</dcterms:created>
  <dc:creator>qzuser</dc:creator>
  <cp:lastModifiedBy>qzuser</cp:lastModifiedBy>
  <dcterms:modified xsi:type="dcterms:W3CDTF">2018-08-03T12:46:55Z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