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API的使用情况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   花旗参赛以来,我们团队对花旗开发的api进行了深入研究.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   我们根据citi developer hub的操作指南,进行了一系列的api测试.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   首先,根据要求,注册了一个花旗账号.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   然后,登陆花旗账号,就开始进行api的测试.在Apps导航栏下,开始创建第一个app,记录下app的clientID和clientSecret.</w:t>
      </w:r>
    </w:p>
    <w:p>
      <w:pP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   随后,进入花旗api的AUTHORIZE,获取access token,用于能够访问客户们的数据以及使用花旗提供的服务.花旗平台提供5组客户样本数据,为了测试,我们先获得客户一的access token.</w:t>
      </w:r>
    </w:p>
    <w:p>
      <w:pPr>
        <w:ind w:firstLine="880" w:firstLineChars="200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最后,得到了access token和clientID,花旗api就可以测试了.(需要注意的是,不同类型的api需要不同的</w:t>
      </w:r>
      <w:r>
        <w:rPr>
          <w:rStyle w:val="4"/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32"/>
          <w:szCs w:val="32"/>
          <w:shd w:val="clear" w:fill="FFFFFF"/>
        </w:rPr>
        <w:t>OAuth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).血泪的教训:切记要选用Hong Kong地区的api.</w:t>
      </w:r>
    </w:p>
    <w:p>
      <w:pPr>
        <w:ind w:firstLine="880" w:firstLineChars="200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鉴于我们组做的项目是知识产权交易池,我们组能使用的花旗api局限于money movement,account模块的api.对于money movement模块,我初步决定使用Create personal Transfer,Confirm personal Transfer以及Retireve payee list三个api.前两个方法用于交易转账,最后一个方法用于查询支付清单.对于accout模块,初步决定使用Retrieve transactions方法.为了呼应我们的区块链技术,检索交易事件在我们看来是有必要的.</w:t>
      </w:r>
    </w:p>
    <w:p>
      <w:pPr>
        <w:ind w:firstLine="880" w:firstLineChars="200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对我们需要使用的api,我们进行了测试.测试结果如下: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26365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5273040" cy="266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1610" cy="2595245"/>
            <wp:effectExtent l="0" t="0" r="1143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24BE2"/>
    <w:rsid w:val="25CF400C"/>
    <w:rsid w:val="473835F0"/>
    <w:rsid w:val="56424BE2"/>
    <w:rsid w:val="6D535020"/>
    <w:rsid w:val="76A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2018-08-10T09:05:00Z</dcterms:created>
  <dc:creator>qzuser</dc:creator>
  <cp:lastModifiedBy>qzuser</cp:lastModifiedBy>
  <dcterms:modified xsi:type="dcterms:W3CDTF">2018-08-10T14:35:12Z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